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8FD" w:rsidRPr="00EF28FD" w:rsidRDefault="00EF28FD" w:rsidP="00EF28FD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EF28FD">
        <w:rPr>
          <w:rFonts w:ascii="Courier New" w:eastAsia="Times New Roman" w:hAnsi="Courier New" w:cs="Courier New"/>
          <w:b/>
          <w:sz w:val="20"/>
          <w:szCs w:val="20"/>
          <w:u w:val="single"/>
        </w:rPr>
        <w:t>Attack Types</w:t>
      </w:r>
    </w:p>
    <w:p w:rsidR="00EF28FD" w:rsidRDefault="00EF28FD" w:rsidP="00EF28F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340"/>
        <w:gridCol w:w="1260"/>
      </w:tblGrid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S/N</w:t>
            </w:r>
          </w:p>
        </w:tc>
        <w:tc>
          <w:tcPr>
            <w:tcW w:w="2340" w:type="dxa"/>
          </w:tcPr>
          <w:p w:rsidR="00EF28FD" w:rsidRPr="00EF28FD" w:rsidRDefault="00EF28FD" w:rsidP="00EF28FD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Name</w:t>
            </w:r>
          </w:p>
        </w:tc>
        <w:tc>
          <w:tcPr>
            <w:tcW w:w="1260" w:type="dxa"/>
          </w:tcPr>
          <w:p w:rsidR="00EF28FD" w:rsidRPr="00EF28FD" w:rsidRDefault="00EF28FD" w:rsidP="00EF28FD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Type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Back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buffer_overflow</w:t>
            </w:r>
            <w:proofErr w:type="spellEnd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u2r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ftp_write</w:t>
            </w:r>
            <w:proofErr w:type="spellEnd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l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guess_passwd</w:t>
            </w:r>
            <w:proofErr w:type="spellEnd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imap</w:t>
            </w:r>
            <w:proofErr w:type="spellEnd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ipsweep</w:t>
            </w:r>
            <w:proofErr w:type="spellEnd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probe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land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loadmodule</w:t>
            </w:r>
            <w:proofErr w:type="spellEnd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u2r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multihop</w:t>
            </w:r>
            <w:proofErr w:type="spellEnd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neptune</w:t>
            </w:r>
            <w:proofErr w:type="spellEnd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nmap</w:t>
            </w:r>
            <w:proofErr w:type="spellEnd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probe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perl</w:t>
            </w:r>
            <w:proofErr w:type="spellEnd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u2r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phf</w:t>
            </w:r>
            <w:proofErr w:type="spellEnd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pod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portsweep</w:t>
            </w:r>
            <w:proofErr w:type="spellEnd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probe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rootkit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u2r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satan</w:t>
            </w:r>
            <w:proofErr w:type="spellEnd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probe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smurf</w:t>
            </w:r>
            <w:proofErr w:type="spellEnd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spy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teardrop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warezclient</w:t>
            </w:r>
            <w:proofErr w:type="spellEnd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</w:rPr>
              <w:t>warezmaster</w:t>
            </w:r>
            <w:proofErr w:type="spellEnd"/>
          </w:p>
        </w:tc>
        <w:tc>
          <w:tcPr>
            <w:tcW w:w="1260" w:type="dxa"/>
          </w:tcPr>
          <w:p w:rsidR="00EF28FD" w:rsidRDefault="00EF28FD" w:rsidP="00EF28FD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</w:tbl>
    <w:p w:rsidR="00EF28FD" w:rsidRDefault="00EF28FD" w:rsidP="00EF28F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28FD" w:rsidRDefault="00EF28FD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E5E" w:rsidRPr="008121DF" w:rsidRDefault="008121DF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bookmarkStart w:id="0" w:name="_GoBack"/>
      <w:r w:rsidRPr="008121DF">
        <w:rPr>
          <w:rFonts w:ascii="Courier New" w:eastAsia="Times New Roman" w:hAnsi="Courier New" w:cs="Courier New"/>
          <w:b/>
          <w:sz w:val="20"/>
          <w:szCs w:val="20"/>
          <w:u w:val="single"/>
        </w:rPr>
        <w:t>Field Names</w:t>
      </w:r>
    </w:p>
    <w:bookmarkEnd w:id="0"/>
    <w:p w:rsidR="00EF28FD" w:rsidRDefault="00EF28FD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2E5E">
        <w:rPr>
          <w:rFonts w:ascii="Courier New" w:eastAsia="Times New Roman" w:hAnsi="Courier New" w:cs="Courier New"/>
          <w:sz w:val="20"/>
          <w:szCs w:val="20"/>
        </w:rPr>
        <w:t>duration</w:t>
      </w:r>
      <w:proofErr w:type="gram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protocol_type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symbolic.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2E5E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F32E5E">
        <w:rPr>
          <w:rFonts w:ascii="Courier New" w:eastAsia="Times New Roman" w:hAnsi="Courier New" w:cs="Courier New"/>
          <w:sz w:val="20"/>
          <w:szCs w:val="20"/>
        </w:rPr>
        <w:t>: symbolic.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2E5E">
        <w:rPr>
          <w:rFonts w:ascii="Courier New" w:eastAsia="Times New Roman" w:hAnsi="Courier New" w:cs="Courier New"/>
          <w:sz w:val="20"/>
          <w:szCs w:val="20"/>
        </w:rPr>
        <w:t>flag</w:t>
      </w:r>
      <w:proofErr w:type="gramEnd"/>
      <w:r w:rsidRPr="00F32E5E">
        <w:rPr>
          <w:rFonts w:ascii="Courier New" w:eastAsia="Times New Roman" w:hAnsi="Courier New" w:cs="Courier New"/>
          <w:sz w:val="20"/>
          <w:szCs w:val="20"/>
        </w:rPr>
        <w:t>: symbolic.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src_bytes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dst_bytes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2E5E">
        <w:rPr>
          <w:rFonts w:ascii="Courier New" w:eastAsia="Times New Roman" w:hAnsi="Courier New" w:cs="Courier New"/>
          <w:sz w:val="20"/>
          <w:szCs w:val="20"/>
        </w:rPr>
        <w:t>land</w:t>
      </w:r>
      <w:proofErr w:type="gramEnd"/>
      <w:r w:rsidRPr="00F32E5E">
        <w:rPr>
          <w:rFonts w:ascii="Courier New" w:eastAsia="Times New Roman" w:hAnsi="Courier New" w:cs="Courier New"/>
          <w:sz w:val="20"/>
          <w:szCs w:val="20"/>
        </w:rPr>
        <w:t>: symbolic.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wrong_fragment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2E5E">
        <w:rPr>
          <w:rFonts w:ascii="Courier New" w:eastAsia="Times New Roman" w:hAnsi="Courier New" w:cs="Courier New"/>
          <w:sz w:val="20"/>
          <w:szCs w:val="20"/>
        </w:rPr>
        <w:t>urgent</w:t>
      </w:r>
      <w:proofErr w:type="gram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2E5E">
        <w:rPr>
          <w:rFonts w:ascii="Courier New" w:eastAsia="Times New Roman" w:hAnsi="Courier New" w:cs="Courier New"/>
          <w:sz w:val="20"/>
          <w:szCs w:val="20"/>
        </w:rPr>
        <w:t>hot</w:t>
      </w:r>
      <w:proofErr w:type="gram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num_failed_logins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logged_in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symbolic.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num_compromised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root_shell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su_attempted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num_root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num_file_creations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num_shells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num_access_files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num_outbound_cmds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is_host_login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symbolic.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is_guest_login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symbolic.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32E5E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srv_count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serror_rate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srv_serror_rate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rerror_rate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lastRenderedPageBreak/>
        <w:t>srv_rerror_rate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same_srv_rate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diff_srv_rate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srv_diff_host_rate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dst_host_count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dst_host_srv_count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dst_host_same_srv_rate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dst_host_diff_srv_rate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dst_host_same_src_port_rate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dst_host_srv_diff_host_rate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dst_host_serror_rate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dst_host_srv_serror_rate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dst_host_rerror_rate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F32E5E" w:rsidRPr="00F32E5E" w:rsidRDefault="00F32E5E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32E5E">
        <w:rPr>
          <w:rFonts w:ascii="Courier New" w:eastAsia="Times New Roman" w:hAnsi="Courier New" w:cs="Courier New"/>
          <w:sz w:val="20"/>
          <w:szCs w:val="20"/>
        </w:rPr>
        <w:t>dst_host_srv_rerror_rate</w:t>
      </w:r>
      <w:proofErr w:type="spellEnd"/>
      <w:r w:rsidRPr="00F32E5E">
        <w:rPr>
          <w:rFonts w:ascii="Courier New" w:eastAsia="Times New Roman" w:hAnsi="Courier New" w:cs="Courier New"/>
          <w:sz w:val="20"/>
          <w:szCs w:val="20"/>
        </w:rPr>
        <w:t>: continuous.</w:t>
      </w:r>
    </w:p>
    <w:p w:rsidR="00945A97" w:rsidRDefault="008121DF"/>
    <w:sectPr w:rsidR="0094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33CF"/>
    <w:multiLevelType w:val="hybridMultilevel"/>
    <w:tmpl w:val="76D0A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F7E55C8"/>
    <w:multiLevelType w:val="hybridMultilevel"/>
    <w:tmpl w:val="44DA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B48"/>
    <w:rsid w:val="00106592"/>
    <w:rsid w:val="00243339"/>
    <w:rsid w:val="002F72F1"/>
    <w:rsid w:val="00631B48"/>
    <w:rsid w:val="00693F45"/>
    <w:rsid w:val="008121DF"/>
    <w:rsid w:val="008472CA"/>
    <w:rsid w:val="00EF28FD"/>
    <w:rsid w:val="00F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E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28FD"/>
    <w:pPr>
      <w:ind w:left="720"/>
      <w:contextualSpacing/>
    </w:pPr>
  </w:style>
  <w:style w:type="table" w:styleId="TableGrid">
    <w:name w:val="Table Grid"/>
    <w:basedOn w:val="TableNormal"/>
    <w:uiPriority w:val="59"/>
    <w:rsid w:val="00EF2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E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28FD"/>
    <w:pPr>
      <w:ind w:left="720"/>
      <w:contextualSpacing/>
    </w:pPr>
  </w:style>
  <w:style w:type="table" w:styleId="TableGrid">
    <w:name w:val="Table Grid"/>
    <w:basedOn w:val="TableNormal"/>
    <w:uiPriority w:val="59"/>
    <w:rsid w:val="00EF2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7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9730110</Template>
  <TotalTime>9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Low, Cheng Hong FORNATL, SN</cp:lastModifiedBy>
  <cp:revision>6</cp:revision>
  <dcterms:created xsi:type="dcterms:W3CDTF">2015-02-23T16:27:00Z</dcterms:created>
  <dcterms:modified xsi:type="dcterms:W3CDTF">2015-03-02T03:31:00Z</dcterms:modified>
</cp:coreProperties>
</file>